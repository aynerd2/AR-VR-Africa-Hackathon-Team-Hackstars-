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7B6" w:rsidRPr="00AF47B6" w:rsidRDefault="00AF47B6" w:rsidP="00AF47B6">
      <w:pPr>
        <w:jc w:val="center"/>
        <w:rPr>
          <w:sz w:val="52"/>
          <w:szCs w:val="48"/>
        </w:rPr>
      </w:pPr>
      <w:r w:rsidRPr="00AF47B6">
        <w:rPr>
          <w:sz w:val="52"/>
          <w:szCs w:val="48"/>
        </w:rPr>
        <w:t>DAILY PROGRESS REPORT</w:t>
      </w:r>
      <w:r w:rsidR="00DD4166">
        <w:rPr>
          <w:sz w:val="52"/>
          <w:szCs w:val="48"/>
        </w:rPr>
        <w:t xml:space="preserve"> (DAY </w:t>
      </w:r>
      <w:r w:rsidR="00AA4225">
        <w:rPr>
          <w:sz w:val="52"/>
          <w:szCs w:val="48"/>
        </w:rPr>
        <w:t>4</w:t>
      </w:r>
      <w:r w:rsidR="00DD4166">
        <w:rPr>
          <w:sz w:val="52"/>
          <w:szCs w:val="48"/>
        </w:rPr>
        <w:t>)</w:t>
      </w:r>
    </w:p>
    <w:p w:rsidR="00E94641" w:rsidRPr="00AF47B6" w:rsidRDefault="00AA422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29</w:t>
      </w:r>
      <w:r w:rsidR="0098445A" w:rsidRPr="00AF47B6">
        <w:rPr>
          <w:sz w:val="32"/>
          <w:szCs w:val="32"/>
          <w:u w:val="single"/>
          <w:vertAlign w:val="superscript"/>
        </w:rPr>
        <w:t>th</w:t>
      </w:r>
      <w:r w:rsidR="0098445A" w:rsidRPr="00AF47B6">
        <w:rPr>
          <w:sz w:val="32"/>
          <w:szCs w:val="32"/>
          <w:u w:val="single"/>
        </w:rPr>
        <w:t xml:space="preserve"> </w:t>
      </w:r>
      <w:r w:rsidR="00A73579" w:rsidRPr="00AF47B6">
        <w:rPr>
          <w:sz w:val="32"/>
          <w:szCs w:val="32"/>
          <w:u w:val="single"/>
        </w:rPr>
        <w:t>November, 2022.</w:t>
      </w:r>
    </w:p>
    <w:p w:rsidR="00891472" w:rsidRDefault="00AA4225" w:rsidP="00AA4225">
      <w:pPr>
        <w:rPr>
          <w:sz w:val="32"/>
          <w:szCs w:val="32"/>
        </w:rPr>
      </w:pPr>
      <w:r>
        <w:rPr>
          <w:sz w:val="32"/>
          <w:szCs w:val="32"/>
        </w:rPr>
        <w:t>Today was more intense as we worked on achieving our given task for the day.</w:t>
      </w:r>
    </w:p>
    <w:p w:rsidR="00AA4225" w:rsidRPr="00FA53BB" w:rsidRDefault="00AA4225" w:rsidP="00FA53BB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FA53BB">
        <w:rPr>
          <w:sz w:val="32"/>
          <w:szCs w:val="32"/>
        </w:rPr>
        <w:t>@</w:t>
      </w:r>
      <w:proofErr w:type="spellStart"/>
      <w:r w:rsidRPr="00FA53BB">
        <w:rPr>
          <w:sz w:val="32"/>
          <w:szCs w:val="32"/>
        </w:rPr>
        <w:t>Jeph.eth</w:t>
      </w:r>
      <w:proofErr w:type="spellEnd"/>
      <w:r w:rsidRPr="00FA53BB">
        <w:rPr>
          <w:sz w:val="32"/>
          <w:szCs w:val="32"/>
        </w:rPr>
        <w:t xml:space="preserve"> worked on adding the video files to the unity project, </w:t>
      </w:r>
      <w:bookmarkStart w:id="0" w:name="_GoBack"/>
      <w:bookmarkEnd w:id="0"/>
      <w:r w:rsidRPr="00FA53BB">
        <w:rPr>
          <w:sz w:val="32"/>
          <w:szCs w:val="32"/>
        </w:rPr>
        <w:t>alongside setting them up.</w:t>
      </w:r>
    </w:p>
    <w:p w:rsidR="00AA4225" w:rsidRPr="00FA53BB" w:rsidRDefault="00AA4225" w:rsidP="00FA53BB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FA53BB">
        <w:rPr>
          <w:sz w:val="32"/>
          <w:szCs w:val="32"/>
        </w:rPr>
        <w:t>@</w:t>
      </w:r>
      <w:proofErr w:type="spellStart"/>
      <w:r w:rsidRPr="00FA53BB">
        <w:rPr>
          <w:sz w:val="32"/>
          <w:szCs w:val="32"/>
        </w:rPr>
        <w:t>DeeOla</w:t>
      </w:r>
      <w:proofErr w:type="spellEnd"/>
      <w:r w:rsidRPr="00FA53BB">
        <w:rPr>
          <w:sz w:val="32"/>
          <w:szCs w:val="32"/>
        </w:rPr>
        <w:t xml:space="preserve"> gave more structure to the UI layout of the project. </w:t>
      </w:r>
      <w:r w:rsidR="00FA53BB" w:rsidRPr="00FA53BB">
        <w:rPr>
          <w:sz w:val="32"/>
          <w:szCs w:val="32"/>
        </w:rPr>
        <w:t>She presented what she</w:t>
      </w:r>
      <w:r w:rsidRPr="00FA53BB">
        <w:rPr>
          <w:sz w:val="32"/>
          <w:szCs w:val="32"/>
        </w:rPr>
        <w:t xml:space="preserve"> had done earlier to the team for their review. By </w:t>
      </w:r>
      <w:r w:rsidR="00A91585">
        <w:rPr>
          <w:sz w:val="32"/>
          <w:szCs w:val="32"/>
        </w:rPr>
        <w:t xml:space="preserve">noon tomorrow, it will be ready for </w:t>
      </w:r>
      <w:r w:rsidRPr="00FA53BB">
        <w:rPr>
          <w:sz w:val="32"/>
          <w:szCs w:val="32"/>
        </w:rPr>
        <w:t>the main project.</w:t>
      </w:r>
    </w:p>
    <w:p w:rsidR="00FA53BB" w:rsidRPr="00FA53BB" w:rsidRDefault="00FA53BB" w:rsidP="00FA53BB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FA53BB">
        <w:rPr>
          <w:sz w:val="32"/>
          <w:szCs w:val="32"/>
        </w:rPr>
        <w:t>@</w:t>
      </w:r>
      <w:proofErr w:type="spellStart"/>
      <w:r w:rsidRPr="00FA53BB">
        <w:rPr>
          <w:sz w:val="32"/>
          <w:szCs w:val="32"/>
        </w:rPr>
        <w:t>Babsbarokah</w:t>
      </w:r>
      <w:proofErr w:type="spellEnd"/>
      <w:r w:rsidRPr="00FA53BB">
        <w:rPr>
          <w:sz w:val="32"/>
          <w:szCs w:val="32"/>
        </w:rPr>
        <w:t xml:space="preserve"> </w:t>
      </w:r>
      <w:r w:rsidRPr="00FA53BB">
        <w:rPr>
          <w:sz w:val="32"/>
          <w:szCs w:val="32"/>
        </w:rPr>
        <w:t>Rounded up creating content(picture and text) for the Unity Document</w:t>
      </w:r>
    </w:p>
    <w:p w:rsidR="00BD0FCB" w:rsidRDefault="00604F22" w:rsidP="005A03E2">
      <w:pPr>
        <w:ind w:left="360"/>
        <w:rPr>
          <w:sz w:val="32"/>
          <w:szCs w:val="32"/>
        </w:rPr>
      </w:pPr>
      <w:r w:rsidRPr="00AF47B6">
        <w:rPr>
          <w:sz w:val="32"/>
          <w:szCs w:val="32"/>
        </w:rPr>
        <w:t>With this progress,</w:t>
      </w:r>
      <w:r w:rsidR="00BD0FCB" w:rsidRPr="00AF47B6">
        <w:rPr>
          <w:sz w:val="32"/>
          <w:szCs w:val="32"/>
        </w:rPr>
        <w:t xml:space="preserve"> </w:t>
      </w:r>
      <w:r w:rsidR="00264012">
        <w:rPr>
          <w:sz w:val="32"/>
          <w:szCs w:val="32"/>
        </w:rPr>
        <w:t>tasks were assigned to each member of the team to deliver tomorrow.</w:t>
      </w:r>
    </w:p>
    <w:p w:rsidR="00264012" w:rsidRDefault="00264012" w:rsidP="005A03E2">
      <w:pPr>
        <w:ind w:left="360"/>
        <w:rPr>
          <w:sz w:val="32"/>
          <w:szCs w:val="32"/>
        </w:rPr>
      </w:pPr>
      <w:r>
        <w:rPr>
          <w:sz w:val="32"/>
          <w:szCs w:val="32"/>
        </w:rPr>
        <w:t>Task Assigned:</w:t>
      </w:r>
    </w:p>
    <w:p w:rsidR="00264012" w:rsidRPr="008952EE" w:rsidRDefault="00FA53BB" w:rsidP="008952EE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Get the final </w:t>
      </w:r>
      <w:proofErr w:type="spellStart"/>
      <w:r>
        <w:rPr>
          <w:sz w:val="32"/>
          <w:szCs w:val="32"/>
        </w:rPr>
        <w:t>Ui</w:t>
      </w:r>
      <w:proofErr w:type="spellEnd"/>
      <w:r>
        <w:rPr>
          <w:sz w:val="32"/>
          <w:szCs w:val="32"/>
        </w:rPr>
        <w:t xml:space="preserve"> ready</w:t>
      </w:r>
      <w:r w:rsidR="00264012" w:rsidRPr="008952EE">
        <w:rPr>
          <w:sz w:val="32"/>
          <w:szCs w:val="32"/>
        </w:rPr>
        <w:t xml:space="preserve"> – @</w:t>
      </w:r>
      <w:proofErr w:type="spellStart"/>
      <w:r w:rsidR="00264012" w:rsidRPr="008952EE">
        <w:rPr>
          <w:sz w:val="32"/>
          <w:szCs w:val="32"/>
        </w:rPr>
        <w:t>DeeOla</w:t>
      </w:r>
      <w:proofErr w:type="spellEnd"/>
    </w:p>
    <w:p w:rsidR="00264012" w:rsidRPr="008952EE" w:rsidRDefault="00FA53BB" w:rsidP="008952EE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Create a short quiz test for </w:t>
      </w:r>
      <w:r w:rsidR="00A91585">
        <w:rPr>
          <w:sz w:val="32"/>
          <w:szCs w:val="32"/>
        </w:rPr>
        <w:t>users</w:t>
      </w:r>
      <w:r>
        <w:rPr>
          <w:sz w:val="32"/>
          <w:szCs w:val="32"/>
        </w:rPr>
        <w:t xml:space="preserve"> </w:t>
      </w:r>
      <w:r w:rsidR="00264012" w:rsidRPr="008952EE">
        <w:rPr>
          <w:sz w:val="32"/>
          <w:szCs w:val="32"/>
        </w:rPr>
        <w:t>- @</w:t>
      </w:r>
      <w:proofErr w:type="spellStart"/>
      <w:r w:rsidR="00264012" w:rsidRPr="008952EE">
        <w:rPr>
          <w:sz w:val="32"/>
          <w:szCs w:val="32"/>
        </w:rPr>
        <w:t>Babsbarokah</w:t>
      </w:r>
      <w:proofErr w:type="spellEnd"/>
      <w:r w:rsidR="00DD4166" w:rsidRPr="008952EE">
        <w:rPr>
          <w:sz w:val="32"/>
          <w:szCs w:val="32"/>
        </w:rPr>
        <w:t xml:space="preserve"> &amp; @aynerd2</w:t>
      </w:r>
    </w:p>
    <w:p w:rsidR="00341C73" w:rsidRPr="008952EE" w:rsidRDefault="00FA53BB" w:rsidP="008952EE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Compile all the scenes and set up the Built settings</w:t>
      </w:r>
      <w:r w:rsidR="00264012" w:rsidRPr="008952EE">
        <w:rPr>
          <w:sz w:val="32"/>
          <w:szCs w:val="32"/>
        </w:rPr>
        <w:t>. - @</w:t>
      </w:r>
      <w:proofErr w:type="spellStart"/>
      <w:r w:rsidR="00264012" w:rsidRPr="008952EE">
        <w:rPr>
          <w:sz w:val="32"/>
          <w:szCs w:val="32"/>
        </w:rPr>
        <w:t>Jeph.eth</w:t>
      </w:r>
      <w:proofErr w:type="spellEnd"/>
    </w:p>
    <w:p w:rsidR="006E0B62" w:rsidRDefault="006E0B62">
      <w:pPr>
        <w:rPr>
          <w:noProof/>
          <w:sz w:val="32"/>
          <w:szCs w:val="32"/>
        </w:rPr>
      </w:pPr>
    </w:p>
    <w:p w:rsidR="00AB78AB" w:rsidRDefault="00F11174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274320" cy="274320"/>
                <wp:effectExtent l="0" t="0" r="0" b="0"/>
                <wp:docPr id="8" name="Rectangle 8" descr="blob:https://web.whatsapp.com/9c703061-1905-4e2e-82a8-02dbc5d5f5b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8E4286" id="Rectangle 8" o:spid="_x0000_s1026" alt="blob:https://web.whatsapp.com/9c703061-1905-4e2e-82a8-02dbc5d5f5b6" style="width:21.6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="00AA4225">
        <w:rPr>
          <w:noProof/>
          <w:sz w:val="32"/>
          <w:szCs w:val="32"/>
        </w:rPr>
        <w:drawing>
          <wp:inline distT="0" distB="0" distL="0" distR="0">
            <wp:extent cx="5943600" cy="27571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4b2dfa3-9c34-4ed1-bf15-244222aaebaf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225" w:rsidRDefault="00AA4225">
      <w:pPr>
        <w:rPr>
          <w:sz w:val="32"/>
          <w:szCs w:val="32"/>
        </w:rPr>
      </w:pPr>
    </w:p>
    <w:p w:rsidR="00AA4225" w:rsidRDefault="00AA422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087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0d57c9c-6660-47b0-a94d-35503820632e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225" w:rsidRDefault="00AA4225">
      <w:pPr>
        <w:rPr>
          <w:sz w:val="32"/>
          <w:szCs w:val="32"/>
        </w:rPr>
      </w:pPr>
    </w:p>
    <w:p w:rsidR="00AA4225" w:rsidRPr="00AF47B6" w:rsidRDefault="00AA4225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28124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fb8805a-e17c-4fde-bb53-a8cdae144527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225" w:rsidRPr="00AF4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16650B"/>
    <w:multiLevelType w:val="hybridMultilevel"/>
    <w:tmpl w:val="83F49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F071CE"/>
    <w:multiLevelType w:val="hybridMultilevel"/>
    <w:tmpl w:val="461AA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E7B3648"/>
    <w:multiLevelType w:val="hybridMultilevel"/>
    <w:tmpl w:val="611E5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5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45A"/>
    <w:rsid w:val="000005E5"/>
    <w:rsid w:val="000045A1"/>
    <w:rsid w:val="000241CD"/>
    <w:rsid w:val="00043BBC"/>
    <w:rsid w:val="000537A5"/>
    <w:rsid w:val="00066AA9"/>
    <w:rsid w:val="0006775E"/>
    <w:rsid w:val="00083D6E"/>
    <w:rsid w:val="000B3DB2"/>
    <w:rsid w:val="0013179E"/>
    <w:rsid w:val="00164169"/>
    <w:rsid w:val="001F65BA"/>
    <w:rsid w:val="002177A6"/>
    <w:rsid w:val="002341E8"/>
    <w:rsid w:val="00264012"/>
    <w:rsid w:val="002B31E6"/>
    <w:rsid w:val="002E3F59"/>
    <w:rsid w:val="002E79D6"/>
    <w:rsid w:val="00307E1F"/>
    <w:rsid w:val="00320DE9"/>
    <w:rsid w:val="00332A92"/>
    <w:rsid w:val="00341C73"/>
    <w:rsid w:val="00361189"/>
    <w:rsid w:val="00363501"/>
    <w:rsid w:val="00370FD7"/>
    <w:rsid w:val="00373F52"/>
    <w:rsid w:val="003C028E"/>
    <w:rsid w:val="003E55BC"/>
    <w:rsid w:val="00401CC5"/>
    <w:rsid w:val="004130F6"/>
    <w:rsid w:val="0043781B"/>
    <w:rsid w:val="00442B3C"/>
    <w:rsid w:val="0045201B"/>
    <w:rsid w:val="00495BFB"/>
    <w:rsid w:val="004A7F65"/>
    <w:rsid w:val="004B332E"/>
    <w:rsid w:val="005023C5"/>
    <w:rsid w:val="00547609"/>
    <w:rsid w:val="005520B6"/>
    <w:rsid w:val="00554536"/>
    <w:rsid w:val="005921DC"/>
    <w:rsid w:val="005A03E2"/>
    <w:rsid w:val="005A228D"/>
    <w:rsid w:val="00604F22"/>
    <w:rsid w:val="00607E04"/>
    <w:rsid w:val="00614AE7"/>
    <w:rsid w:val="006472DC"/>
    <w:rsid w:val="00654685"/>
    <w:rsid w:val="006B4D70"/>
    <w:rsid w:val="006D03CB"/>
    <w:rsid w:val="006E0B62"/>
    <w:rsid w:val="006F735B"/>
    <w:rsid w:val="00775EF9"/>
    <w:rsid w:val="007C29C9"/>
    <w:rsid w:val="007C5C2B"/>
    <w:rsid w:val="007F38D1"/>
    <w:rsid w:val="008241A8"/>
    <w:rsid w:val="00891472"/>
    <w:rsid w:val="008952EE"/>
    <w:rsid w:val="008A0A4A"/>
    <w:rsid w:val="008F5C3E"/>
    <w:rsid w:val="009340F4"/>
    <w:rsid w:val="00950A78"/>
    <w:rsid w:val="0098445A"/>
    <w:rsid w:val="009961F3"/>
    <w:rsid w:val="009F74AA"/>
    <w:rsid w:val="00A73579"/>
    <w:rsid w:val="00A91585"/>
    <w:rsid w:val="00A94090"/>
    <w:rsid w:val="00AA098B"/>
    <w:rsid w:val="00AA4225"/>
    <w:rsid w:val="00AB78AB"/>
    <w:rsid w:val="00AD2A32"/>
    <w:rsid w:val="00AF47B6"/>
    <w:rsid w:val="00B146DE"/>
    <w:rsid w:val="00B50238"/>
    <w:rsid w:val="00B67E14"/>
    <w:rsid w:val="00B83561"/>
    <w:rsid w:val="00BD0FCB"/>
    <w:rsid w:val="00BF56C0"/>
    <w:rsid w:val="00C070AD"/>
    <w:rsid w:val="00C60634"/>
    <w:rsid w:val="00CA78C9"/>
    <w:rsid w:val="00D02007"/>
    <w:rsid w:val="00D37EB4"/>
    <w:rsid w:val="00D87780"/>
    <w:rsid w:val="00DA217C"/>
    <w:rsid w:val="00DD4166"/>
    <w:rsid w:val="00E07D90"/>
    <w:rsid w:val="00E403E3"/>
    <w:rsid w:val="00E94641"/>
    <w:rsid w:val="00EB4371"/>
    <w:rsid w:val="00EE7EF1"/>
    <w:rsid w:val="00F11174"/>
    <w:rsid w:val="00F21D1A"/>
    <w:rsid w:val="00F806C0"/>
    <w:rsid w:val="00FA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16090"/>
  <w15:chartTrackingRefBased/>
  <w15:docId w15:val="{CB9D44E0-476C-6A49-B600-CD3805CB3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  <w:style w:type="paragraph" w:styleId="ListParagraph">
    <w:name w:val="List Paragraph"/>
    <w:basedOn w:val="Normal"/>
    <w:uiPriority w:val="34"/>
    <w:unhideWhenUsed/>
    <w:qFormat/>
    <w:rsid w:val="005921DC"/>
    <w:pPr>
      <w:ind w:left="720"/>
      <w:contextualSpacing/>
    </w:pPr>
  </w:style>
  <w:style w:type="table" w:styleId="TableGrid">
    <w:name w:val="Table Grid"/>
    <w:basedOn w:val="TableNormal"/>
    <w:uiPriority w:val="59"/>
    <w:rsid w:val="004130F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vin\Desktop\Design\XR%20Design\ARVR2022\Hackathon\%7b7240CCB9-1042-944C-878B-97A3750F9E31%7dtf0278699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{7240CCB9-1042-944C-878B-97A3750F9E31}tf02786994</Template>
  <TotalTime>1</TotalTime>
  <Pages>3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kelvin</cp:lastModifiedBy>
  <cp:revision>3</cp:revision>
  <dcterms:created xsi:type="dcterms:W3CDTF">2022-11-29T22:44:00Z</dcterms:created>
  <dcterms:modified xsi:type="dcterms:W3CDTF">2022-11-29T22:45:00Z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506b0f7cae1675c6786099f47b6772383ad3583cd586a85797dfba0b597ba656</vt:lpwstr>
  </property>
  <property fmtid="{D5CDD505-2E9C-101B-9397-08002B2CF9AE}" pid="3" name="_DocHome">
    <vt:i4>-1732775521</vt:i4>
  </property>
</Properties>
</file>